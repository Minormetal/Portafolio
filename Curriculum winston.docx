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95" w:type="pct"/>
        <w:tblInd w:w="-5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3489"/>
        <w:gridCol w:w="6680"/>
      </w:tblGrid>
      <w:tr w:rsidR="00C420C8" w:rsidRPr="007D1196" w14:paraId="67B7DC11" w14:textId="77777777" w:rsidTr="00F95E8E">
        <w:trPr>
          <w:trHeight w:val="9498"/>
        </w:trPr>
        <w:tc>
          <w:tcPr>
            <w:tcW w:w="3489" w:type="dxa"/>
          </w:tcPr>
          <w:p w14:paraId="0FE1C847" w14:textId="77777777" w:rsidR="00C420C8" w:rsidRPr="007D1196" w:rsidRDefault="003835AD" w:rsidP="003856C9">
            <w:pPr>
              <w:pStyle w:val="Ttulo1"/>
              <w:rPr>
                <w:lang w:val="es-CL"/>
              </w:rPr>
            </w:pPr>
            <w:r w:rsidRPr="007D1196">
              <w:rPr>
                <w:lang w:val="es-CL"/>
              </w:rPr>
              <w:t>wINSTON ZUÑIGA ALFARO</w:t>
            </w:r>
          </w:p>
          <w:p w14:paraId="63CCF321" w14:textId="77777777" w:rsidR="00C420C8" w:rsidRPr="007D1196" w:rsidRDefault="00C420C8" w:rsidP="005246B9">
            <w:pPr>
              <w:pStyle w:val="Grfico"/>
              <w:rPr>
                <w:lang w:val="es-CL"/>
              </w:rPr>
            </w:pPr>
            <w:r w:rsidRPr="007D1196">
              <w:rPr>
                <w:noProof/>
                <w:lang w:val="es-CL" w:eastAsia="es-CL"/>
              </w:rPr>
              <mc:AlternateContent>
                <mc:Choice Requires="wpg">
                  <w:drawing>
                    <wp:inline distT="0" distB="0" distL="0" distR="0" wp14:anchorId="0D3D2AD7" wp14:editId="7EA12842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65B02DD9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PR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5XAA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DdtMT9PRQAAFtyAAAOAAAAAAAAAAAAAAAAAC4CAABk&#10;cnMvZTJvRG9jLnhtbFBLAQItABQABgAIAAAAIQBoRxvQ2AAAAAMBAAAPAAAAAAAAAAAAAAAAAJcW&#10;AABkcnMvZG93bnJldi54bWxQSwUGAAAAAAQABADzAAAAnBcAAAAA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89820B0" w14:textId="77777777" w:rsidR="00C420C8" w:rsidRPr="007D1196" w:rsidRDefault="003835AD" w:rsidP="00441EB9">
            <w:pPr>
              <w:pStyle w:val="Ttulo3"/>
              <w:rPr>
                <w:sz w:val="16"/>
                <w:lang w:val="es-CL"/>
              </w:rPr>
            </w:pPr>
            <w:r w:rsidRPr="007D1196">
              <w:rPr>
                <w:sz w:val="16"/>
                <w:lang w:val="es-CL"/>
              </w:rPr>
              <w:t>WINSTON_ZUNIGA@OUTLOOK.COM</w:t>
            </w:r>
          </w:p>
          <w:p w14:paraId="0F2AE8C4" w14:textId="77777777" w:rsidR="00C420C8" w:rsidRPr="007D1196" w:rsidRDefault="00C420C8" w:rsidP="005246B9">
            <w:pPr>
              <w:pStyle w:val="Grfico"/>
              <w:rPr>
                <w:lang w:val="es-CL"/>
              </w:rPr>
            </w:pPr>
            <w:r w:rsidRPr="007D1196">
              <w:rPr>
                <w:noProof/>
                <w:lang w:val="es-CL" w:eastAsia="es-CL"/>
              </w:rPr>
              <mc:AlternateContent>
                <mc:Choice Requires="wpg">
                  <w:drawing>
                    <wp:inline distT="0" distB="0" distL="0" distR="0" wp14:anchorId="079267FD" wp14:editId="16ABF9B4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1E6C856F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S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6fMouVElAADd3gAADgAAAAAAAAAAAAAAAAAuAgAAZHJzL2Uyb0RvYy54bWxQSwEC&#10;LQAUAAYACAAAACEAaEcb0NgAAAADAQAADwAAAAAAAAAAAAAAAACrJwAAZHJzL2Rvd25yZXYueG1s&#10;UEsFBgAAAAAEAAQA8wAAALAoAAAAAA==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C305F19" w14:textId="77777777" w:rsidR="00C420C8" w:rsidRPr="007D1196" w:rsidRDefault="003835AD" w:rsidP="003835AD">
            <w:pPr>
              <w:pStyle w:val="Ttulo3"/>
              <w:rPr>
                <w:lang w:val="es-CL"/>
              </w:rPr>
            </w:pPr>
            <w:r w:rsidRPr="007D1196">
              <w:rPr>
                <w:lang w:val="es-CL"/>
              </w:rPr>
              <w:t>+56975317049</w:t>
            </w:r>
          </w:p>
          <w:p w14:paraId="31FA4CD5" w14:textId="77777777" w:rsidR="003835AD" w:rsidRPr="007D1196" w:rsidRDefault="003835AD" w:rsidP="00C70342">
            <w:pPr>
              <w:pStyle w:val="Ttulo3"/>
              <w:jc w:val="both"/>
              <w:rPr>
                <w:lang w:val="es-CL"/>
              </w:rPr>
            </w:pPr>
          </w:p>
          <w:p w14:paraId="6A62656A" w14:textId="77777777" w:rsidR="003835AD" w:rsidRDefault="003835AD" w:rsidP="00534B5F">
            <w:pPr>
              <w:pStyle w:val="Ttulo3"/>
              <w:rPr>
                <w:lang w:val="es-CL"/>
              </w:rPr>
            </w:pPr>
            <w:r w:rsidRPr="007D1196">
              <w:rPr>
                <w:lang w:val="es-CL"/>
              </w:rPr>
              <w:t>NACIONALIDAD: CHILENA</w:t>
            </w:r>
          </w:p>
          <w:p w14:paraId="173714C5" w14:textId="77777777" w:rsidR="00A625A1" w:rsidRDefault="00A625A1" w:rsidP="003835AD">
            <w:pPr>
              <w:pStyle w:val="Ttulo3"/>
              <w:jc w:val="left"/>
              <w:rPr>
                <w:lang w:val="es-CL"/>
              </w:rPr>
            </w:pPr>
          </w:p>
          <w:p w14:paraId="21017FE1" w14:textId="2683F985" w:rsidR="00AA67B8" w:rsidRDefault="00A625A1" w:rsidP="00AA67B8">
            <w:pPr>
              <w:pStyle w:val="Ttulo3"/>
              <w:rPr>
                <w:rStyle w:val="Hipervnculo"/>
                <w:sz w:val="18"/>
                <w:szCs w:val="20"/>
              </w:rPr>
            </w:pPr>
            <w:r w:rsidRPr="00A625A1">
              <w:rPr>
                <w:sz w:val="18"/>
                <w:szCs w:val="20"/>
                <w:lang w:val="es-CL"/>
              </w:rPr>
              <w:t xml:space="preserve">GITHUB: </w:t>
            </w:r>
            <w:hyperlink r:id="rId7" w:history="1">
              <w:r w:rsidRPr="00A625A1">
                <w:rPr>
                  <w:rStyle w:val="Hipervnculo"/>
                  <w:sz w:val="18"/>
                  <w:szCs w:val="20"/>
                </w:rPr>
                <w:t>Minormetal (github.com)</w:t>
              </w:r>
            </w:hyperlink>
          </w:p>
          <w:p w14:paraId="30082435" w14:textId="77777777" w:rsidR="00AA67B8" w:rsidRDefault="00AA67B8" w:rsidP="00AA67B8">
            <w:pPr>
              <w:pStyle w:val="Ttulo3"/>
              <w:rPr>
                <w:rStyle w:val="Hipervnculo"/>
                <w:sz w:val="18"/>
                <w:szCs w:val="20"/>
              </w:rPr>
            </w:pPr>
          </w:p>
          <w:p w14:paraId="109E2E59" w14:textId="604E331E" w:rsidR="00AA67B8" w:rsidRPr="00CA5700" w:rsidRDefault="00AA67B8" w:rsidP="00AA67B8">
            <w:pPr>
              <w:jc w:val="left"/>
            </w:pPr>
            <w:r>
              <w:t xml:space="preserve">Titulo y Certificados: </w:t>
            </w:r>
            <w:hyperlink r:id="rId8" w:history="1">
              <w:r w:rsidRPr="004924BA">
                <w:rPr>
                  <w:rStyle w:val="Hipervnculo"/>
                  <w:sz w:val="18"/>
                  <w:szCs w:val="18"/>
                </w:rPr>
                <w:t>https://drive.google.com/drive/folders/1NOtRyeLvKJavhpWe2SnbdqN8cn8lSBe7?usp=drive_link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3489"/>
            </w:tblGrid>
            <w:tr w:rsidR="00C420C8" w:rsidRPr="007D1196" w14:paraId="2F25FF0B" w14:textId="77777777" w:rsidTr="003835AD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427ADC04" w14:textId="77777777" w:rsidR="00C420C8" w:rsidRPr="007D1196" w:rsidRDefault="00A84990" w:rsidP="002C77B9">
                  <w:pPr>
                    <w:pStyle w:val="Ttulo3"/>
                    <w:rPr>
                      <w:lang w:val="es-CL"/>
                    </w:rPr>
                  </w:pPr>
                  <w:sdt>
                    <w:sdtPr>
                      <w:rPr>
                        <w:lang w:val="es-CL"/>
                      </w:rPr>
                      <w:alias w:val="Objetivo:"/>
                      <w:tag w:val="Objetivo:"/>
                      <w:id w:val="319159961"/>
                      <w:placeholder>
                        <w:docPart w:val="0AB474D01A74473C9AC9C9ACFDCEBCA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D1196">
                        <w:rPr>
                          <w:lang w:val="es-CL" w:bidi="es-ES"/>
                        </w:rPr>
                        <w:t>Objetivo</w:t>
                      </w:r>
                    </w:sdtContent>
                  </w:sdt>
                </w:p>
                <w:p w14:paraId="7E57697B" w14:textId="77777777" w:rsidR="00C420C8" w:rsidRPr="007D1196" w:rsidRDefault="00C420C8" w:rsidP="00616FF4">
                  <w:pPr>
                    <w:pStyle w:val="Lneadegrfico"/>
                    <w:rPr>
                      <w:lang w:val="es-CL"/>
                    </w:rPr>
                  </w:pPr>
                  <w:r w:rsidRPr="007D1196">
                    <w:rPr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5E9728FC" wp14:editId="680C2708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 xmlns:oel="http://schemas.microsoft.com/office/2019/extlst">
                        <w:pict>
                          <v:line w14:anchorId="368C05E5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A768054" w14:textId="55EF301A" w:rsidR="00C420C8" w:rsidRPr="00C70342" w:rsidRDefault="00C70342" w:rsidP="00F95E8E">
                  <w:pPr>
                    <w:rPr>
                      <w:rFonts w:asciiTheme="majorHAnsi" w:hAnsiTheme="majorHAnsi"/>
                      <w:lang w:val="es-CL"/>
                    </w:rPr>
                  </w:pPr>
                  <w:r w:rsidRPr="00C70342">
                    <w:rPr>
                      <w:rFonts w:asciiTheme="majorHAnsi" w:hAnsiTheme="majorHAnsi"/>
                      <w:sz w:val="20"/>
                      <w:szCs w:val="20"/>
                    </w:rPr>
                    <w:t xml:space="preserve">Desarrollador en formación con conocimientos en </w:t>
                  </w:r>
                  <w:proofErr w:type="spellStart"/>
                  <w:r w:rsidRPr="00C70342">
                    <w:rPr>
                      <w:rFonts w:asciiTheme="majorHAnsi" w:hAnsiTheme="majorHAnsi"/>
                      <w:sz w:val="20"/>
                      <w:szCs w:val="20"/>
                    </w:rPr>
                    <w:t>backend</w:t>
                  </w:r>
                  <w:proofErr w:type="spellEnd"/>
                  <w:r w:rsidRPr="00C70342">
                    <w:rPr>
                      <w:rFonts w:asciiTheme="majorHAnsi" w:hAnsiTheme="majorHAnsi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70342">
                    <w:rPr>
                      <w:rFonts w:asciiTheme="majorHAnsi" w:hAnsiTheme="majorHAnsi"/>
                      <w:sz w:val="20"/>
                      <w:szCs w:val="20"/>
                    </w:rPr>
                    <w:t>frontend</w:t>
                  </w:r>
                  <w:proofErr w:type="spellEnd"/>
                  <w:r w:rsidRPr="00C70342">
                    <w:rPr>
                      <w:rFonts w:asciiTheme="majorHAnsi" w:hAnsiTheme="majorHAnsi"/>
                      <w:sz w:val="20"/>
                      <w:szCs w:val="20"/>
                    </w:rPr>
                    <w:t xml:space="preserve"> y WordPress. Busco aportar en proyectos de software con compromiso, aprendizaje rápido y capacidad de trabajo en equipo</w:t>
                  </w:r>
                </w:p>
              </w:tc>
            </w:tr>
            <w:tr w:rsidR="00C420C8" w:rsidRPr="007D1196" w14:paraId="39535A84" w14:textId="77777777" w:rsidTr="00F95E8E">
              <w:trPr>
                <w:trHeight w:val="1004"/>
              </w:trPr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5FB60B75" w14:textId="77777777" w:rsidR="00C420C8" w:rsidRPr="00BC7FDB" w:rsidRDefault="00A84990" w:rsidP="0043426C">
                  <w:pPr>
                    <w:pStyle w:val="Ttulo3"/>
                    <w:rPr>
                      <w:sz w:val="20"/>
                      <w:szCs w:val="28"/>
                      <w:lang w:val="es-CL"/>
                    </w:rPr>
                  </w:pPr>
                  <w:sdt>
                    <w:sdtPr>
                      <w:rPr>
                        <w:sz w:val="20"/>
                        <w:szCs w:val="28"/>
                        <w:lang w:val="es-CL"/>
                      </w:rPr>
                      <w:alias w:val="Aptitudes:"/>
                      <w:tag w:val="Aptitudes:"/>
                      <w:id w:val="1490835561"/>
                      <w:placeholder>
                        <w:docPart w:val="C652C562401B49ACBD1DBCC68156224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BC7FDB">
                        <w:rPr>
                          <w:szCs w:val="32"/>
                          <w:lang w:val="es-CL" w:bidi="es-ES"/>
                        </w:rPr>
                        <w:t>Aptitudes</w:t>
                      </w:r>
                    </w:sdtContent>
                  </w:sdt>
                </w:p>
                <w:p w14:paraId="65E265C3" w14:textId="77777777" w:rsidR="00C420C8" w:rsidRPr="00BC7FDB" w:rsidRDefault="00C420C8" w:rsidP="00616FF4">
                  <w:pPr>
                    <w:pStyle w:val="Lneadegrfico"/>
                    <w:rPr>
                      <w:sz w:val="20"/>
                      <w:szCs w:val="28"/>
                      <w:lang w:val="es-CL"/>
                    </w:rPr>
                  </w:pPr>
                  <w:r w:rsidRPr="00BC7FDB">
                    <w:rPr>
                      <w:sz w:val="20"/>
                      <w:szCs w:val="28"/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354255CB" wp14:editId="4CE21833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 xmlns:oel="http://schemas.microsoft.com/office/2019/extlst">
                        <w:pict>
                          <v:line w14:anchorId="489209E9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6062C28" w14:textId="77777777" w:rsidR="00C420C8" w:rsidRDefault="00C70342" w:rsidP="00F95E8E">
                  <w:pPr>
                    <w:pStyle w:val="Prrafodelista"/>
                    <w:numPr>
                      <w:ilvl w:val="0"/>
                      <w:numId w:val="15"/>
                    </w:numPr>
                    <w:jc w:val="left"/>
                    <w:rPr>
                      <w:sz w:val="20"/>
                      <w:szCs w:val="28"/>
                      <w:lang w:val="es-CL"/>
                    </w:rPr>
                  </w:pPr>
                  <w:r>
                    <w:rPr>
                      <w:sz w:val="20"/>
                      <w:szCs w:val="28"/>
                      <w:lang w:val="es-CL"/>
                    </w:rPr>
                    <w:t>Manejo de SQL, GIT, WORDPRESS</w:t>
                  </w:r>
                </w:p>
                <w:p w14:paraId="65D2DE61" w14:textId="77777777" w:rsidR="00C70342" w:rsidRDefault="00C70342" w:rsidP="00F95E8E">
                  <w:pPr>
                    <w:pStyle w:val="Prrafodelista"/>
                    <w:numPr>
                      <w:ilvl w:val="0"/>
                      <w:numId w:val="15"/>
                    </w:numPr>
                    <w:jc w:val="left"/>
                    <w:rPr>
                      <w:sz w:val="20"/>
                      <w:szCs w:val="28"/>
                      <w:lang w:val="es-CL"/>
                    </w:rPr>
                  </w:pPr>
                  <w:r>
                    <w:rPr>
                      <w:sz w:val="20"/>
                      <w:szCs w:val="28"/>
                      <w:lang w:val="es-CL"/>
                    </w:rPr>
                    <w:t>Conocimientos en soporte TI y administración básica en redes</w:t>
                  </w:r>
                </w:p>
                <w:p w14:paraId="3966D703" w14:textId="5E211973" w:rsidR="00C70342" w:rsidRPr="00F95E8E" w:rsidRDefault="00C70342" w:rsidP="00F95E8E">
                  <w:pPr>
                    <w:pStyle w:val="Prrafodelista"/>
                    <w:numPr>
                      <w:ilvl w:val="0"/>
                      <w:numId w:val="15"/>
                    </w:numPr>
                    <w:jc w:val="left"/>
                    <w:rPr>
                      <w:sz w:val="20"/>
                      <w:szCs w:val="28"/>
                      <w:lang w:val="es-CL"/>
                    </w:rPr>
                  </w:pPr>
                  <w:r>
                    <w:rPr>
                      <w:sz w:val="20"/>
                      <w:szCs w:val="28"/>
                      <w:lang w:val="es-CL"/>
                    </w:rPr>
                    <w:t>Colaboración en equipo y resolución de problemas</w:t>
                  </w:r>
                </w:p>
              </w:tc>
            </w:tr>
          </w:tbl>
          <w:p w14:paraId="4DC45E48" w14:textId="77777777" w:rsidR="00C420C8" w:rsidRPr="007D1196" w:rsidRDefault="00C420C8" w:rsidP="003856C9">
            <w:pPr>
              <w:rPr>
                <w:lang w:val="es-CL"/>
              </w:rPr>
            </w:pPr>
          </w:p>
        </w:tc>
        <w:tc>
          <w:tcPr>
            <w:tcW w:w="6680" w:type="dxa"/>
          </w:tcPr>
          <w:tbl>
            <w:tblPr>
              <w:tblW w:w="6719" w:type="dxa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719"/>
            </w:tblGrid>
            <w:tr w:rsidR="00C420C8" w:rsidRPr="007D1196" w14:paraId="3BB3805A" w14:textId="77777777" w:rsidTr="00F95E8E">
              <w:trPr>
                <w:trHeight w:val="4104"/>
              </w:trPr>
              <w:tc>
                <w:tcPr>
                  <w:tcW w:w="6719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161D251" w14:textId="77777777" w:rsidR="00C420C8" w:rsidRPr="00BF1BD4" w:rsidRDefault="00A84990" w:rsidP="007D1196">
                  <w:pPr>
                    <w:pStyle w:val="Ttulo2"/>
                    <w:rPr>
                      <w:lang w:val="es-CL"/>
                    </w:rPr>
                  </w:pPr>
                  <w:sdt>
                    <w:sdtPr>
                      <w:rPr>
                        <w:lang w:val="es-CL"/>
                      </w:rPr>
                      <w:alias w:val="Experiencia:"/>
                      <w:tag w:val="Experiencia:"/>
                      <w:id w:val="1217937480"/>
                      <w:placeholder>
                        <w:docPart w:val="5840C5EDFC9C4DF3A18BEEB01016D9D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BF1BD4">
                        <w:rPr>
                          <w:lang w:val="es-CL" w:bidi="es-ES"/>
                        </w:rPr>
                        <w:t>Experiencia</w:t>
                      </w:r>
                    </w:sdtContent>
                  </w:sdt>
                </w:p>
                <w:p w14:paraId="636C39E4" w14:textId="77777777" w:rsidR="007D1196" w:rsidRDefault="00BF1BD4" w:rsidP="00BF1BD4">
                  <w:pPr>
                    <w:rPr>
                      <w:b/>
                      <w:bCs/>
                      <w:u w:val="single"/>
                      <w:lang w:val="es-CL"/>
                    </w:rPr>
                  </w:pPr>
                  <w:r w:rsidRPr="00BF1BD4">
                    <w:rPr>
                      <w:b/>
                      <w:bCs/>
                      <w:u w:val="single"/>
                      <w:lang w:val="es-CL"/>
                    </w:rPr>
                    <w:t>Proyecto Viaje fácil 2023</w:t>
                  </w:r>
                </w:p>
                <w:p w14:paraId="40178E8D" w14:textId="18769177" w:rsidR="00BF1BD4" w:rsidRDefault="00C20A84" w:rsidP="00BF1BD4">
                  <w:pPr>
                    <w:jc w:val="both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 xml:space="preserve">Ayudante en un periodo de 3 meses como programador </w:t>
                  </w:r>
                  <w:proofErr w:type="spellStart"/>
                  <w:r>
                    <w:rPr>
                      <w:lang w:val="es-CL"/>
                    </w:rPr>
                    <w:t>backend</w:t>
                  </w:r>
                  <w:proofErr w:type="spellEnd"/>
                  <w:r>
                    <w:rPr>
                      <w:lang w:val="es-CL"/>
                    </w:rPr>
                    <w:t>.</w:t>
                  </w:r>
                </w:p>
                <w:p w14:paraId="06DB6957" w14:textId="77777777" w:rsidR="00C02DCD" w:rsidRDefault="00C02DCD" w:rsidP="00BF1BD4">
                  <w:pPr>
                    <w:jc w:val="both"/>
                    <w:rPr>
                      <w:lang w:val="es-CL"/>
                    </w:rPr>
                  </w:pPr>
                </w:p>
                <w:p w14:paraId="217F664B" w14:textId="302579CA" w:rsidR="00C02DCD" w:rsidRDefault="00C02DCD" w:rsidP="00C02DCD">
                  <w:pPr>
                    <w:rPr>
                      <w:b/>
                      <w:bCs/>
                      <w:u w:val="single"/>
                      <w:lang w:val="es-CL"/>
                    </w:rPr>
                  </w:pPr>
                  <w:r>
                    <w:rPr>
                      <w:b/>
                      <w:bCs/>
                      <w:u w:val="single"/>
                      <w:lang w:val="es-CL"/>
                    </w:rPr>
                    <w:t>Practica laboral municipalidad Illapel</w:t>
                  </w:r>
                </w:p>
                <w:p w14:paraId="50C895C5" w14:textId="075A7EF9" w:rsidR="00C02DCD" w:rsidRDefault="00C20A84" w:rsidP="00F95E8E">
                  <w:pPr>
                    <w:jc w:val="left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A</w:t>
                  </w:r>
                  <w:r w:rsidR="00C02DCD">
                    <w:rPr>
                      <w:lang w:val="es-CL"/>
                    </w:rPr>
                    <w:t>poyo como junior en sector de informática (arreglos de cámaras e informática básica) en periodos de marzo hasta junio 2025</w:t>
                  </w:r>
                  <w:r>
                    <w:rPr>
                      <w:lang w:val="es-CL"/>
                    </w:rPr>
                    <w:t>.</w:t>
                  </w:r>
                </w:p>
                <w:p w14:paraId="35C5BCE5" w14:textId="4EEB6210" w:rsidR="00F95E8E" w:rsidRDefault="00F95E8E" w:rsidP="00BF1BD4">
                  <w:pPr>
                    <w:jc w:val="both"/>
                    <w:rPr>
                      <w:lang w:val="es-CL"/>
                    </w:rPr>
                  </w:pPr>
                </w:p>
                <w:p w14:paraId="371DD18F" w14:textId="1F0E6451" w:rsidR="00F95E8E" w:rsidRDefault="00F95E8E" w:rsidP="00F95E8E">
                  <w:pPr>
                    <w:rPr>
                      <w:b/>
                      <w:bCs/>
                      <w:u w:val="single"/>
                      <w:lang w:val="es-CL"/>
                    </w:rPr>
                  </w:pPr>
                  <w:r w:rsidRPr="00F95E8E">
                    <w:rPr>
                      <w:b/>
                      <w:bCs/>
                      <w:u w:val="single"/>
                      <w:lang w:val="es-CL"/>
                    </w:rPr>
                    <w:t xml:space="preserve">Creación página web </w:t>
                  </w:r>
                  <w:proofErr w:type="spellStart"/>
                  <w:r w:rsidRPr="00F95E8E">
                    <w:rPr>
                      <w:b/>
                      <w:bCs/>
                      <w:u w:val="single"/>
                      <w:lang w:val="es-CL"/>
                    </w:rPr>
                    <w:t>Mech</w:t>
                  </w:r>
                  <w:r>
                    <w:rPr>
                      <w:b/>
                      <w:bCs/>
                      <w:u w:val="single"/>
                      <w:lang w:val="es-CL"/>
                    </w:rPr>
                    <w:t>i</w:t>
                  </w:r>
                  <w:r w:rsidRPr="00F95E8E">
                    <w:rPr>
                      <w:b/>
                      <w:bCs/>
                      <w:u w:val="single"/>
                      <w:lang w:val="es-CL"/>
                    </w:rPr>
                    <w:t>ndustries</w:t>
                  </w:r>
                  <w:proofErr w:type="spellEnd"/>
                </w:p>
                <w:p w14:paraId="720D67F8" w14:textId="0CC62E25" w:rsidR="00F95E8E" w:rsidRDefault="00C70342" w:rsidP="00C70342">
                  <w:pPr>
                    <w:rPr>
                      <w:lang w:val="es-CL"/>
                    </w:rPr>
                  </w:pPr>
                  <w:r>
                    <w:t xml:space="preserve">Diseñé y administré el sitio web corporativo en WordPress, configurando </w:t>
                  </w:r>
                  <w:proofErr w:type="spellStart"/>
                  <w:r>
                    <w:t>plugins</w:t>
                  </w:r>
                  <w:proofErr w:type="spellEnd"/>
                  <w:r>
                    <w:t xml:space="preserve"> de seguridad y SEO que mejoraron la visibilidad online de la empresa</w:t>
                  </w:r>
                </w:p>
                <w:p w14:paraId="6339CE7D" w14:textId="3A26801B" w:rsidR="00F95E8E" w:rsidRPr="00BF1BD4" w:rsidRDefault="00F95E8E" w:rsidP="00BF1BD4">
                  <w:pPr>
                    <w:jc w:val="both"/>
                    <w:rPr>
                      <w:lang w:val="es-CL"/>
                    </w:rPr>
                  </w:pPr>
                </w:p>
              </w:tc>
            </w:tr>
            <w:tr w:rsidR="00C420C8" w:rsidRPr="007D1196" w14:paraId="549FCF85" w14:textId="77777777" w:rsidTr="00F95E8E">
              <w:trPr>
                <w:trHeight w:val="1523"/>
              </w:trPr>
              <w:tc>
                <w:tcPr>
                  <w:tcW w:w="6719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04FC90B" w14:textId="77777777" w:rsidR="00C420C8" w:rsidRPr="007D1196" w:rsidRDefault="00A84990" w:rsidP="007D1196">
                  <w:pPr>
                    <w:pStyle w:val="Ttulo2"/>
                    <w:rPr>
                      <w:lang w:val="es-CL"/>
                    </w:rPr>
                  </w:pPr>
                  <w:sdt>
                    <w:sdtPr>
                      <w:rPr>
                        <w:lang w:val="es-CL"/>
                      </w:rPr>
                      <w:alias w:val="Educación:"/>
                      <w:tag w:val="Formación:"/>
                      <w:id w:val="1349516922"/>
                      <w:placeholder>
                        <w:docPart w:val="1C5A2E4596094C9C84FB1DD4DEA7BBA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D1196">
                        <w:rPr>
                          <w:lang w:val="es-CL" w:bidi="es-ES"/>
                        </w:rPr>
                        <w:t>Educación</w:t>
                      </w:r>
                    </w:sdtContent>
                  </w:sdt>
                </w:p>
                <w:p w14:paraId="299BAF46" w14:textId="597AFDBB" w:rsidR="003835AD" w:rsidRPr="007D1196" w:rsidRDefault="003835AD" w:rsidP="007D1196">
                  <w:pPr>
                    <w:pStyle w:val="Ttulo4"/>
                    <w:numPr>
                      <w:ilvl w:val="0"/>
                      <w:numId w:val="11"/>
                    </w:numPr>
                    <w:jc w:val="left"/>
                    <w:rPr>
                      <w:lang w:val="es-CL"/>
                    </w:rPr>
                  </w:pPr>
                  <w:r w:rsidRPr="007D1196">
                    <w:rPr>
                      <w:lang w:val="es-CL"/>
                    </w:rPr>
                    <w:t>instituto profesional providencia –</w:t>
                  </w:r>
                  <w:r w:rsidR="00220FC0">
                    <w:rPr>
                      <w:lang w:val="es-CL"/>
                    </w:rPr>
                    <w:t xml:space="preserve"> analista de sistemas</w:t>
                  </w:r>
                  <w:r w:rsidR="00460D5E" w:rsidRPr="007D1196">
                    <w:rPr>
                      <w:lang w:val="es-CL"/>
                    </w:rPr>
                    <w:t xml:space="preserve"> </w:t>
                  </w:r>
                </w:p>
              </w:tc>
            </w:tr>
            <w:tr w:rsidR="00C420C8" w:rsidRPr="007D1196" w14:paraId="31A1C316" w14:textId="77777777" w:rsidTr="00F95E8E">
              <w:tc>
                <w:tcPr>
                  <w:tcW w:w="6719" w:type="dxa"/>
                  <w:tcMar>
                    <w:left w:w="720" w:type="dxa"/>
                    <w:right w:w="0" w:type="dxa"/>
                  </w:tcMar>
                </w:tcPr>
                <w:p w14:paraId="11E8F8E9" w14:textId="77777777" w:rsidR="00C420C8" w:rsidRPr="007D1196" w:rsidRDefault="003835AD" w:rsidP="007D1196">
                  <w:pPr>
                    <w:pStyle w:val="Ttulo2"/>
                    <w:rPr>
                      <w:lang w:val="es-CL"/>
                    </w:rPr>
                  </w:pPr>
                  <w:r w:rsidRPr="007D1196">
                    <w:rPr>
                      <w:lang w:val="es-CL"/>
                    </w:rPr>
                    <w:t>otros</w:t>
                  </w:r>
                </w:p>
              </w:tc>
            </w:tr>
          </w:tbl>
          <w:p w14:paraId="3F77415A" w14:textId="7A7BF43C" w:rsidR="00C70342" w:rsidRPr="00C70342" w:rsidRDefault="00C70342" w:rsidP="00C70342">
            <w:pPr>
              <w:pStyle w:val="Prrafodelista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val="es-CL" w:eastAsia="es-CL"/>
              </w:rPr>
            </w:pPr>
            <w:r w:rsidRPr="00C70342">
              <w:rPr>
                <w:rFonts w:eastAsia="Times New Roman" w:cs="Times New Roman"/>
                <w:sz w:val="24"/>
                <w:szCs w:val="24"/>
                <w:lang w:val="es-CL" w:eastAsia="es-CL"/>
              </w:rPr>
              <w:t xml:space="preserve">Idiomas: </w:t>
            </w:r>
            <w:proofErr w:type="gramStart"/>
            <w:r w:rsidRPr="00C70342">
              <w:rPr>
                <w:rFonts w:eastAsia="Times New Roman" w:cs="Times New Roman"/>
                <w:sz w:val="24"/>
                <w:szCs w:val="24"/>
                <w:lang w:val="es-CL" w:eastAsia="es-CL"/>
              </w:rPr>
              <w:t>Español</w:t>
            </w:r>
            <w:proofErr w:type="gramEnd"/>
            <w:r w:rsidRPr="00C70342">
              <w:rPr>
                <w:rFonts w:eastAsia="Times New Roman" w:cs="Times New Roman"/>
                <w:sz w:val="24"/>
                <w:szCs w:val="24"/>
                <w:lang w:val="es-CL" w:eastAsia="es-CL"/>
              </w:rPr>
              <w:t xml:space="preserve"> nativo | Inglés (B1 – intermedio avanzado)</w:t>
            </w:r>
          </w:p>
          <w:p w14:paraId="5D12EB97" w14:textId="11687136" w:rsidR="00C70342" w:rsidRPr="00C70342" w:rsidRDefault="00C70342" w:rsidP="00C70342">
            <w:pPr>
              <w:pStyle w:val="Prrafodelista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val="es-CL" w:eastAsia="es-CL"/>
              </w:rPr>
            </w:pPr>
            <w:r w:rsidRPr="00C70342">
              <w:rPr>
                <w:rFonts w:eastAsia="Times New Roman" w:cs="Times New Roman"/>
                <w:sz w:val="24"/>
                <w:szCs w:val="24"/>
                <w:lang w:val="es-CL" w:eastAsia="es-CL"/>
              </w:rPr>
              <w:t>Herramientas: WordPress, Excel avanzado, Git, SQL básico, soporte TI</w:t>
            </w:r>
          </w:p>
          <w:p w14:paraId="26FD8A85" w14:textId="6EA8093C" w:rsidR="00F95E8E" w:rsidRPr="00C02DCD" w:rsidRDefault="00F95E8E" w:rsidP="00C70342">
            <w:pPr>
              <w:pStyle w:val="Ttulo4"/>
              <w:numPr>
                <w:ilvl w:val="0"/>
                <w:numId w:val="11"/>
              </w:numPr>
              <w:jc w:val="left"/>
              <w:rPr>
                <w:lang w:val="es-CL"/>
              </w:rPr>
            </w:pPr>
          </w:p>
        </w:tc>
      </w:tr>
    </w:tbl>
    <w:p w14:paraId="13826A85" w14:textId="77777777" w:rsidR="003F5FDB" w:rsidRPr="007D1196" w:rsidRDefault="003F5FDB" w:rsidP="003835AD">
      <w:pPr>
        <w:pStyle w:val="Sinespaciado"/>
        <w:jc w:val="both"/>
        <w:rPr>
          <w:lang w:val="es-CL"/>
        </w:rPr>
      </w:pPr>
    </w:p>
    <w:sectPr w:rsidR="003F5FDB" w:rsidRPr="007D1196" w:rsidSect="005E4BD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C3B65" w14:textId="77777777" w:rsidR="00A84990" w:rsidRDefault="00A84990" w:rsidP="003856C9">
      <w:pPr>
        <w:spacing w:after="0" w:line="240" w:lineRule="auto"/>
      </w:pPr>
      <w:r>
        <w:separator/>
      </w:r>
    </w:p>
  </w:endnote>
  <w:endnote w:type="continuationSeparator" w:id="0">
    <w:p w14:paraId="271F2F1B" w14:textId="77777777" w:rsidR="00A84990" w:rsidRDefault="00A8499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E8DDC" w14:textId="7A7770A9" w:rsidR="003856C9" w:rsidRDefault="007803B7" w:rsidP="007803B7">
    <w:pPr>
      <w:pStyle w:val="Piedepgina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1AE86A5" wp14:editId="0F702E9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group w14:anchorId="232A43C2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x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736E47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D716" w14:textId="77777777" w:rsidR="001765FE" w:rsidRDefault="00DC79BB">
    <w:pPr>
      <w:pStyle w:val="Piedepgina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24A909A" wp14:editId="219A1C8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group w14:anchorId="6126FB79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x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F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Mf9XaV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F90D" w14:textId="77777777" w:rsidR="00A84990" w:rsidRDefault="00A84990" w:rsidP="003856C9">
      <w:pPr>
        <w:spacing w:after="0" w:line="240" w:lineRule="auto"/>
      </w:pPr>
      <w:r>
        <w:separator/>
      </w:r>
    </w:p>
  </w:footnote>
  <w:footnote w:type="continuationSeparator" w:id="0">
    <w:p w14:paraId="3FEE7513" w14:textId="77777777" w:rsidR="00A84990" w:rsidRDefault="00A8499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59F0D" w14:textId="77777777" w:rsidR="003856C9" w:rsidRDefault="007803B7">
    <w:pPr>
      <w:pStyle w:val="Encabezado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D3CBF8B" wp14:editId="6E8CFC0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group w14:anchorId="6FF755BC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R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pwAA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NJz4li9FgAA3awAAA4A&#10;AAAAAAAAAAAAAAAALgIAAGRycy9lMm9Eb2MueG1sUEsBAi0AFAAGAAgAAAAhAEzxCuXcAAAABQEA&#10;AA8AAAAAAAAAAAAAAAAAFxkAAGRycy9kb3ducmV2LnhtbFBLBQYAAAAABAAEAPMAAAAgGgAAAAA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7AD9" w14:textId="77777777" w:rsidR="00DC79BB" w:rsidRDefault="00DC79BB">
    <w:pPr>
      <w:pStyle w:val="Encabezado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DB8886F" wp14:editId="0B56F6E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group w14:anchorId="48DF54F3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x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g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Ux8hOL8WAADcrAAA&#10;DgAAAAAAAAAAAAAAAAAuAgAAZHJzL2Uyb0RvYy54bWxQSwECLQAUAAYACAAAACEATPEK5dwAAAAF&#10;AQAADwAAAAAAAAAAAAAAAAAZGQAAZHJzL2Rvd25yZXYueG1sUEsFBgAAAAAEAAQA8wAAACIaAAAA&#10;AA=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B23EF0"/>
    <w:multiLevelType w:val="hybridMultilevel"/>
    <w:tmpl w:val="5D168A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7056F"/>
    <w:multiLevelType w:val="hybridMultilevel"/>
    <w:tmpl w:val="6AD276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E4033"/>
    <w:multiLevelType w:val="hybridMultilevel"/>
    <w:tmpl w:val="61B28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62E74"/>
    <w:multiLevelType w:val="hybridMultilevel"/>
    <w:tmpl w:val="B8ECB7B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262A64"/>
    <w:multiLevelType w:val="hybridMultilevel"/>
    <w:tmpl w:val="7638D6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5AD"/>
    <w:rsid w:val="00052BE1"/>
    <w:rsid w:val="0007412A"/>
    <w:rsid w:val="0010199E"/>
    <w:rsid w:val="0010257B"/>
    <w:rsid w:val="001166C2"/>
    <w:rsid w:val="0013068F"/>
    <w:rsid w:val="0014167F"/>
    <w:rsid w:val="001503AC"/>
    <w:rsid w:val="001765FE"/>
    <w:rsid w:val="00177C5F"/>
    <w:rsid w:val="0019561F"/>
    <w:rsid w:val="001B32D2"/>
    <w:rsid w:val="001C5BD0"/>
    <w:rsid w:val="00220FC0"/>
    <w:rsid w:val="00222AE8"/>
    <w:rsid w:val="00247447"/>
    <w:rsid w:val="00283B81"/>
    <w:rsid w:val="00293B83"/>
    <w:rsid w:val="002A3621"/>
    <w:rsid w:val="002A4C3B"/>
    <w:rsid w:val="002B3890"/>
    <w:rsid w:val="002B7747"/>
    <w:rsid w:val="002C77B9"/>
    <w:rsid w:val="002E121E"/>
    <w:rsid w:val="002F485A"/>
    <w:rsid w:val="0030091B"/>
    <w:rsid w:val="00302C48"/>
    <w:rsid w:val="003053D9"/>
    <w:rsid w:val="003835AD"/>
    <w:rsid w:val="003856C9"/>
    <w:rsid w:val="00396369"/>
    <w:rsid w:val="003F4D31"/>
    <w:rsid w:val="003F5FDB"/>
    <w:rsid w:val="0043426C"/>
    <w:rsid w:val="0044108A"/>
    <w:rsid w:val="00441EB9"/>
    <w:rsid w:val="00460D5E"/>
    <w:rsid w:val="00463463"/>
    <w:rsid w:val="00466E60"/>
    <w:rsid w:val="00473EF8"/>
    <w:rsid w:val="004760E5"/>
    <w:rsid w:val="004D22BB"/>
    <w:rsid w:val="005152F2"/>
    <w:rsid w:val="005246B9"/>
    <w:rsid w:val="00534B5F"/>
    <w:rsid w:val="00534E4E"/>
    <w:rsid w:val="00551D35"/>
    <w:rsid w:val="005562D4"/>
    <w:rsid w:val="00557019"/>
    <w:rsid w:val="005674AC"/>
    <w:rsid w:val="00580925"/>
    <w:rsid w:val="005A1E51"/>
    <w:rsid w:val="005A7E57"/>
    <w:rsid w:val="005E4BD9"/>
    <w:rsid w:val="00615281"/>
    <w:rsid w:val="00616FF4"/>
    <w:rsid w:val="006A3CE7"/>
    <w:rsid w:val="00702041"/>
    <w:rsid w:val="00736D16"/>
    <w:rsid w:val="00736E47"/>
    <w:rsid w:val="00742C45"/>
    <w:rsid w:val="00743379"/>
    <w:rsid w:val="00747550"/>
    <w:rsid w:val="007803B7"/>
    <w:rsid w:val="007A7C08"/>
    <w:rsid w:val="007B2F5C"/>
    <w:rsid w:val="007B451B"/>
    <w:rsid w:val="007C5F05"/>
    <w:rsid w:val="007D1196"/>
    <w:rsid w:val="007E127D"/>
    <w:rsid w:val="008024ED"/>
    <w:rsid w:val="00825ED8"/>
    <w:rsid w:val="00832043"/>
    <w:rsid w:val="00832F81"/>
    <w:rsid w:val="00841714"/>
    <w:rsid w:val="008501C7"/>
    <w:rsid w:val="0085305C"/>
    <w:rsid w:val="00877934"/>
    <w:rsid w:val="00897B01"/>
    <w:rsid w:val="008C7CA2"/>
    <w:rsid w:val="008F6337"/>
    <w:rsid w:val="0090673C"/>
    <w:rsid w:val="00914DAF"/>
    <w:rsid w:val="0093286E"/>
    <w:rsid w:val="00986149"/>
    <w:rsid w:val="009D1627"/>
    <w:rsid w:val="00A42F91"/>
    <w:rsid w:val="00A625A1"/>
    <w:rsid w:val="00A6695F"/>
    <w:rsid w:val="00A84990"/>
    <w:rsid w:val="00AA67B8"/>
    <w:rsid w:val="00AF1258"/>
    <w:rsid w:val="00AF2550"/>
    <w:rsid w:val="00B01E52"/>
    <w:rsid w:val="00B550FC"/>
    <w:rsid w:val="00B800A9"/>
    <w:rsid w:val="00B85871"/>
    <w:rsid w:val="00B93310"/>
    <w:rsid w:val="00B96528"/>
    <w:rsid w:val="00BB3B21"/>
    <w:rsid w:val="00BC1F18"/>
    <w:rsid w:val="00BC7FDB"/>
    <w:rsid w:val="00BD2E58"/>
    <w:rsid w:val="00BF1BD4"/>
    <w:rsid w:val="00BF6BAB"/>
    <w:rsid w:val="00C007A5"/>
    <w:rsid w:val="00C02DCD"/>
    <w:rsid w:val="00C20A84"/>
    <w:rsid w:val="00C27E4F"/>
    <w:rsid w:val="00C420C8"/>
    <w:rsid w:val="00C4403A"/>
    <w:rsid w:val="00C70342"/>
    <w:rsid w:val="00C713C3"/>
    <w:rsid w:val="00C71DB5"/>
    <w:rsid w:val="00CA5700"/>
    <w:rsid w:val="00CC5237"/>
    <w:rsid w:val="00CE6306"/>
    <w:rsid w:val="00D11C4D"/>
    <w:rsid w:val="00D25DA9"/>
    <w:rsid w:val="00D3163D"/>
    <w:rsid w:val="00D35EC0"/>
    <w:rsid w:val="00D5067A"/>
    <w:rsid w:val="00D56FB5"/>
    <w:rsid w:val="00DB48FD"/>
    <w:rsid w:val="00DC0F74"/>
    <w:rsid w:val="00DC79BB"/>
    <w:rsid w:val="00DF0A0F"/>
    <w:rsid w:val="00E34D58"/>
    <w:rsid w:val="00E5269B"/>
    <w:rsid w:val="00E76E8F"/>
    <w:rsid w:val="00E941EF"/>
    <w:rsid w:val="00EB1C1B"/>
    <w:rsid w:val="00F077AE"/>
    <w:rsid w:val="00F11B9D"/>
    <w:rsid w:val="00F14687"/>
    <w:rsid w:val="00F56435"/>
    <w:rsid w:val="00F91A9C"/>
    <w:rsid w:val="00F927F0"/>
    <w:rsid w:val="00F95E8E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63CD3C"/>
  <w15:chartTrackingRefBased/>
  <w15:docId w15:val="{EFCE8F34-CD8C-42D0-AE7A-9B3213FE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DCD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  <w:style w:type="character" w:styleId="Mencinsinresolver">
    <w:name w:val="Unresolved Mention"/>
    <w:basedOn w:val="Fuentedeprrafopredeter"/>
    <w:uiPriority w:val="99"/>
    <w:semiHidden/>
    <w:unhideWhenUsed/>
    <w:rsid w:val="00441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NOtRyeLvKJavhpWe2SnbdqN8cn8lSBe7?usp=drive_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normeta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sela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B474D01A74473C9AC9C9ACFDCEB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A0E3D-6987-4285-823A-31CE0797EE20}"/>
      </w:docPartPr>
      <w:docPartBody>
        <w:p w:rsidR="00E31403" w:rsidRDefault="0099218A">
          <w:pPr>
            <w:pStyle w:val="0AB474D01A74473C9AC9C9ACFDCEBCA6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C652C562401B49ACBD1DBCC681562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3EBC5-A934-4683-96C0-62674A0A2D0A}"/>
      </w:docPartPr>
      <w:docPartBody>
        <w:p w:rsidR="00E31403" w:rsidRDefault="0099218A">
          <w:pPr>
            <w:pStyle w:val="C652C562401B49ACBD1DBCC681562244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5840C5EDFC9C4DF3A18BEEB01016D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04711-BD62-4D0E-A827-F0734639D7BB}"/>
      </w:docPartPr>
      <w:docPartBody>
        <w:p w:rsidR="00E31403" w:rsidRDefault="0099218A">
          <w:pPr>
            <w:pStyle w:val="5840C5EDFC9C4DF3A18BEEB01016D9DB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1C5A2E4596094C9C84FB1DD4DEA7B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2657-1FEA-4A09-97FC-4C45BA238AD0}"/>
      </w:docPartPr>
      <w:docPartBody>
        <w:p w:rsidR="00E31403" w:rsidRDefault="0099218A">
          <w:pPr>
            <w:pStyle w:val="1C5A2E4596094C9C84FB1DD4DEA7BBAF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8A"/>
    <w:rsid w:val="000D131D"/>
    <w:rsid w:val="00191B51"/>
    <w:rsid w:val="002F6BDC"/>
    <w:rsid w:val="00302C48"/>
    <w:rsid w:val="0034429F"/>
    <w:rsid w:val="004B19C0"/>
    <w:rsid w:val="004F003C"/>
    <w:rsid w:val="004F37D9"/>
    <w:rsid w:val="005E3DAF"/>
    <w:rsid w:val="006246D4"/>
    <w:rsid w:val="00742C45"/>
    <w:rsid w:val="008D1DE6"/>
    <w:rsid w:val="0090673C"/>
    <w:rsid w:val="009520D3"/>
    <w:rsid w:val="0099218A"/>
    <w:rsid w:val="009D202B"/>
    <w:rsid w:val="00A15665"/>
    <w:rsid w:val="00D84329"/>
    <w:rsid w:val="00E31403"/>
    <w:rsid w:val="00E64EEB"/>
    <w:rsid w:val="00E76E8F"/>
    <w:rsid w:val="00EE0991"/>
    <w:rsid w:val="00EF4469"/>
    <w:rsid w:val="00F37277"/>
    <w:rsid w:val="00F9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B474D01A74473C9AC9C9ACFDCEBCA6">
    <w:name w:val="0AB474D01A74473C9AC9C9ACFDCEBCA6"/>
  </w:style>
  <w:style w:type="paragraph" w:customStyle="1" w:styleId="C652C562401B49ACBD1DBCC681562244">
    <w:name w:val="C652C562401B49ACBD1DBCC681562244"/>
  </w:style>
  <w:style w:type="paragraph" w:customStyle="1" w:styleId="5840C5EDFC9C4DF3A18BEEB01016D9DB">
    <w:name w:val="5840C5EDFC9C4DF3A18BEEB01016D9DB"/>
  </w:style>
  <w:style w:type="paragraph" w:customStyle="1" w:styleId="1C5A2E4596094C9C84FB1DD4DEA7BBAF">
    <w:name w:val="1C5A2E4596094C9C84FB1DD4DEA7BB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2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winston zuñiga  Alfaro</cp:lastModifiedBy>
  <cp:revision>2</cp:revision>
  <dcterms:created xsi:type="dcterms:W3CDTF">2025-08-24T07:31:00Z</dcterms:created>
  <dcterms:modified xsi:type="dcterms:W3CDTF">2025-08-24T07:31:00Z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